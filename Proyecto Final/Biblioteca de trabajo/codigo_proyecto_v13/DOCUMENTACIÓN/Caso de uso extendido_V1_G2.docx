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D9C76" w14:textId="77777777" w:rsidR="00F025CC" w:rsidRDefault="00F025CC" w:rsidP="00F025CC">
      <w:pPr>
        <w:spacing w:line="360" w:lineRule="auto"/>
      </w:pPr>
    </w:p>
    <w:p w14:paraId="0EA80FEB" w14:textId="77777777" w:rsidR="00F025CC" w:rsidRDefault="00F025CC" w:rsidP="00F025CC">
      <w:pPr>
        <w:spacing w:line="360" w:lineRule="auto"/>
        <w:jc w:val="center"/>
      </w:pPr>
      <w:r>
        <w:rPr>
          <w:b/>
          <w:sz w:val="60"/>
          <w:szCs w:val="60"/>
        </w:rPr>
        <w:t>Diagrama de Casos de Uso</w:t>
      </w:r>
      <w:r w:rsidR="00000000">
        <w:pict w14:anchorId="0B7F1411">
          <v:rect id="_x0000_i1025" style="width:0;height:1.5pt" o:hralign="center" o:hrstd="t" o:hr="t" fillcolor="#a0a0a0" stroked="f"/>
        </w:pict>
      </w:r>
    </w:p>
    <w:p w14:paraId="607774EC" w14:textId="77777777" w:rsidR="00F025CC" w:rsidRDefault="00F025CC" w:rsidP="00F025CC">
      <w:pPr>
        <w:spacing w:line="360" w:lineRule="auto"/>
        <w:jc w:val="center"/>
        <w:rPr>
          <w:i/>
          <w:sz w:val="42"/>
          <w:szCs w:val="42"/>
        </w:rPr>
      </w:pPr>
      <w:r>
        <w:rPr>
          <w:i/>
          <w:sz w:val="42"/>
          <w:szCs w:val="42"/>
        </w:rPr>
        <w:t>Modelo Casos de Uso</w:t>
      </w:r>
    </w:p>
    <w:p w14:paraId="61CD77AB" w14:textId="77777777" w:rsidR="00F025CC" w:rsidRDefault="00F025CC" w:rsidP="00F025CC">
      <w:pPr>
        <w:spacing w:line="360" w:lineRule="auto"/>
      </w:pPr>
    </w:p>
    <w:p w14:paraId="2274D794" w14:textId="77777777" w:rsidR="00F025CC" w:rsidRDefault="00F025CC" w:rsidP="00F025CC">
      <w:pPr>
        <w:spacing w:line="360" w:lineRule="auto"/>
        <w:jc w:val="center"/>
        <w:rPr>
          <w:b/>
        </w:rPr>
      </w:pPr>
    </w:p>
    <w:p w14:paraId="777F174A" w14:textId="77777777" w:rsidR="00F025CC" w:rsidRDefault="00F025CC" w:rsidP="00F025CC">
      <w:pPr>
        <w:spacing w:line="360" w:lineRule="auto"/>
        <w:jc w:val="center"/>
        <w:rPr>
          <w:b/>
        </w:rPr>
      </w:pPr>
      <w:r>
        <w:rPr>
          <w:b/>
        </w:rPr>
        <w:t xml:space="preserve">Versión 1.0 </w:t>
      </w:r>
    </w:p>
    <w:p w14:paraId="61AD5982" w14:textId="77777777" w:rsidR="00F025CC" w:rsidRDefault="00F025CC" w:rsidP="00F025CC">
      <w:pPr>
        <w:spacing w:line="360" w:lineRule="auto"/>
      </w:pPr>
    </w:p>
    <w:p w14:paraId="524FB228" w14:textId="77777777" w:rsidR="00F025CC" w:rsidRDefault="00F025CC" w:rsidP="00F025CC">
      <w:pPr>
        <w:spacing w:line="360" w:lineRule="auto"/>
      </w:pPr>
    </w:p>
    <w:p w14:paraId="567291E1" w14:textId="77777777" w:rsidR="00F025CC" w:rsidRDefault="00F025CC" w:rsidP="00F025CC">
      <w:pPr>
        <w:spacing w:line="360" w:lineRule="auto"/>
      </w:pPr>
    </w:p>
    <w:p w14:paraId="04534D6B" w14:textId="77777777" w:rsidR="00F025CC" w:rsidRDefault="00F025CC" w:rsidP="00F025CC">
      <w:pPr>
        <w:spacing w:line="360" w:lineRule="auto"/>
        <w:jc w:val="center"/>
      </w:pPr>
      <w:r>
        <w:t xml:space="preserve">Integrantes: </w:t>
      </w:r>
    </w:p>
    <w:p w14:paraId="0ACDABD6" w14:textId="77777777" w:rsidR="00F025CC" w:rsidRDefault="00F025CC" w:rsidP="00F025CC">
      <w:pPr>
        <w:spacing w:line="360" w:lineRule="auto"/>
        <w:jc w:val="center"/>
      </w:pPr>
    </w:p>
    <w:p w14:paraId="1C11537F" w14:textId="6F514119" w:rsidR="00F025CC" w:rsidRDefault="00F025CC" w:rsidP="00F025CC">
      <w:pPr>
        <w:spacing w:line="360" w:lineRule="auto"/>
        <w:jc w:val="center"/>
      </w:pPr>
      <w:r>
        <w:t>Julio Sánchez</w:t>
      </w:r>
    </w:p>
    <w:p w14:paraId="3356A90A" w14:textId="17BA9182" w:rsidR="00F025CC" w:rsidRDefault="00F025CC" w:rsidP="00F025CC">
      <w:pPr>
        <w:spacing w:line="360" w:lineRule="auto"/>
        <w:jc w:val="center"/>
      </w:pPr>
      <w:r>
        <w:t>Anthony Caisaguano</w:t>
      </w:r>
    </w:p>
    <w:p w14:paraId="4B746BB5" w14:textId="414DFB3E" w:rsidR="00F025CC" w:rsidRDefault="00F025CC" w:rsidP="00F025CC">
      <w:pPr>
        <w:spacing w:line="360" w:lineRule="auto"/>
        <w:jc w:val="center"/>
      </w:pPr>
      <w:r>
        <w:t>Julio Andrade</w:t>
      </w:r>
    </w:p>
    <w:p w14:paraId="5FBD0348" w14:textId="77777777" w:rsidR="00F025CC" w:rsidRDefault="00F025CC" w:rsidP="00F025CC">
      <w:pPr>
        <w:spacing w:line="360" w:lineRule="auto"/>
        <w:jc w:val="center"/>
      </w:pPr>
    </w:p>
    <w:p w14:paraId="7133BA51" w14:textId="77777777" w:rsidR="00F025CC" w:rsidRDefault="00F025CC" w:rsidP="00F025CC">
      <w:pPr>
        <w:spacing w:line="360" w:lineRule="auto"/>
        <w:jc w:val="center"/>
      </w:pPr>
    </w:p>
    <w:p w14:paraId="687FBB78" w14:textId="77777777" w:rsidR="00F025CC" w:rsidRDefault="00F025CC" w:rsidP="00F025CC">
      <w:pPr>
        <w:spacing w:line="360" w:lineRule="auto"/>
        <w:jc w:val="center"/>
      </w:pPr>
      <w:r>
        <w:t>Fecha</w:t>
      </w:r>
    </w:p>
    <w:p w14:paraId="0747E927" w14:textId="77777777" w:rsidR="00F025CC" w:rsidRDefault="00F025CC" w:rsidP="00F025CC">
      <w:pPr>
        <w:spacing w:line="360" w:lineRule="auto"/>
        <w:jc w:val="center"/>
      </w:pPr>
    </w:p>
    <w:p w14:paraId="6CC828A0" w14:textId="5AAA9593" w:rsidR="00F025CC" w:rsidRDefault="00F025CC" w:rsidP="00F025CC">
      <w:pPr>
        <w:spacing w:line="360" w:lineRule="auto"/>
        <w:jc w:val="center"/>
      </w:pPr>
      <w:r>
        <w:t>12-02-2025</w:t>
      </w:r>
    </w:p>
    <w:p w14:paraId="55CB6973" w14:textId="77777777" w:rsidR="00F025CC" w:rsidRDefault="00F025CC" w:rsidP="00F025CC">
      <w:pPr>
        <w:spacing w:line="360" w:lineRule="auto"/>
        <w:jc w:val="center"/>
      </w:pPr>
    </w:p>
    <w:p w14:paraId="77994D32" w14:textId="77777777" w:rsidR="00F025CC" w:rsidRDefault="00F025CC" w:rsidP="00F025CC">
      <w:pPr>
        <w:spacing w:line="360" w:lineRule="auto"/>
        <w:jc w:val="center"/>
      </w:pPr>
    </w:p>
    <w:p w14:paraId="5C5A12EC" w14:textId="77777777" w:rsidR="002358DF" w:rsidRDefault="002358DF">
      <w:pPr>
        <w:pStyle w:val="Textoindependiente"/>
        <w:sectPr w:rsidR="002358DF" w:rsidSect="001F449A">
          <w:headerReference w:type="even" r:id="rId8"/>
          <w:footerReference w:type="even" r:id="rId9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0EAFD0B8" w14:textId="60AABF1C" w:rsidR="00F30CE2" w:rsidRDefault="00F30CE2" w:rsidP="00F025CC">
      <w:pPr>
        <w:pStyle w:val="Ttulo"/>
      </w:pPr>
    </w:p>
    <w:sdt>
      <w:sdtPr>
        <w:rPr>
          <w:rFonts w:ascii="Times New Roman" w:eastAsia="Times New Roman" w:hAnsi="Times New Roman" w:cs="Times New Roman"/>
          <w:i w:val="0"/>
          <w:color w:val="auto"/>
          <w:sz w:val="20"/>
          <w:szCs w:val="20"/>
          <w:lang w:val="es-ES" w:eastAsia="es-ES"/>
        </w:rPr>
        <w:id w:val="1376431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FE8B25" w14:textId="5775B2AB" w:rsidR="00E9025E" w:rsidRPr="00E9025E" w:rsidRDefault="00E9025E" w:rsidP="00E9025E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480322B7" w14:textId="6BE5043D" w:rsidR="00E9025E" w:rsidRDefault="00F30CE2">
          <w:pPr>
            <w:pStyle w:val="TD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31905" w:history="1">
            <w:r w:rsidR="00E9025E" w:rsidRPr="003333AF">
              <w:rPr>
                <w:rStyle w:val="Hipervnculo"/>
                <w:noProof/>
              </w:rPr>
              <w:t>Historia de Revisión</w:t>
            </w:r>
            <w:r w:rsidR="00E9025E">
              <w:rPr>
                <w:noProof/>
                <w:webHidden/>
              </w:rPr>
              <w:tab/>
            </w:r>
            <w:r w:rsidR="00E9025E">
              <w:rPr>
                <w:noProof/>
                <w:webHidden/>
              </w:rPr>
              <w:fldChar w:fldCharType="begin"/>
            </w:r>
            <w:r w:rsidR="00E9025E">
              <w:rPr>
                <w:noProof/>
                <w:webHidden/>
              </w:rPr>
              <w:instrText xml:space="preserve"> PAGEREF _Toc190531905 \h </w:instrText>
            </w:r>
            <w:r w:rsidR="00E9025E">
              <w:rPr>
                <w:noProof/>
                <w:webHidden/>
              </w:rPr>
            </w:r>
            <w:r w:rsidR="00E9025E">
              <w:rPr>
                <w:noProof/>
                <w:webHidden/>
              </w:rPr>
              <w:fldChar w:fldCharType="separate"/>
            </w:r>
            <w:r w:rsidR="00E9025E">
              <w:rPr>
                <w:noProof/>
                <w:webHidden/>
              </w:rPr>
              <w:t>3</w:t>
            </w:r>
            <w:r w:rsidR="00E9025E">
              <w:rPr>
                <w:noProof/>
                <w:webHidden/>
              </w:rPr>
              <w:fldChar w:fldCharType="end"/>
            </w:r>
          </w:hyperlink>
        </w:p>
        <w:p w14:paraId="3B57A8B6" w14:textId="1ED8AD82" w:rsidR="00E9025E" w:rsidRDefault="00E9025E">
          <w:pPr>
            <w:pStyle w:val="TD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531906" w:history="1">
            <w:r w:rsidRPr="003333AF">
              <w:rPr>
                <w:rStyle w:val="Hipervnculo"/>
                <w:noProof/>
              </w:rPr>
              <w:t>ESPECIFICACION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2CFA" w14:textId="487A9DDD" w:rsidR="00E9025E" w:rsidRDefault="00E9025E">
          <w:pPr>
            <w:pStyle w:val="TDC2"/>
            <w:tabs>
              <w:tab w:val="left" w:pos="6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531907" w:history="1">
            <w:r w:rsidRPr="003333AF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3333AF">
              <w:rPr>
                <w:rStyle w:val="Hipervnculo"/>
                <w:noProof/>
              </w:rPr>
              <w:t>REQ 001 -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4B04" w14:textId="7C9AA466" w:rsidR="00E9025E" w:rsidRDefault="00E9025E">
          <w:pPr>
            <w:pStyle w:val="TDC2"/>
            <w:tabs>
              <w:tab w:val="left" w:pos="6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531908" w:history="1">
            <w:r w:rsidRPr="003333AF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3333AF">
              <w:rPr>
                <w:rStyle w:val="Hipervnculo"/>
                <w:noProof/>
              </w:rPr>
              <w:t>REQ 002 – Registrar al nuevo padre de Familia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C83E9" w14:textId="645C88BB" w:rsidR="00E9025E" w:rsidRDefault="00E9025E">
          <w:pPr>
            <w:pStyle w:val="TDC2"/>
            <w:tabs>
              <w:tab w:val="left" w:pos="6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531909" w:history="1">
            <w:r w:rsidRPr="003333AF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3333AF">
              <w:rPr>
                <w:rStyle w:val="Hipervnculo"/>
                <w:noProof/>
              </w:rPr>
              <w:t>REQ 003 – Registrar la pensión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D68F9" w14:textId="03FD2ED3" w:rsidR="00E9025E" w:rsidRDefault="00E9025E">
          <w:pPr>
            <w:pStyle w:val="TDC2"/>
            <w:tabs>
              <w:tab w:val="left" w:pos="6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531910" w:history="1">
            <w:r w:rsidRPr="003333AF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3333AF">
              <w:rPr>
                <w:rStyle w:val="Hipervnculo"/>
                <w:noProof/>
              </w:rPr>
              <w:t>REQ 004 – Buscar en el registro del representante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DE71" w14:textId="31328E16" w:rsidR="00E9025E" w:rsidRDefault="00E9025E">
          <w:pPr>
            <w:pStyle w:val="TDC2"/>
            <w:tabs>
              <w:tab w:val="left" w:pos="6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531911" w:history="1">
            <w:r w:rsidRPr="003333AF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3333AF">
              <w:rPr>
                <w:rStyle w:val="Hipervnculo"/>
                <w:noProof/>
              </w:rPr>
              <w:t>REQ 005 – Buscar el registro de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618E" w14:textId="06F9AEB3" w:rsidR="00E9025E" w:rsidRDefault="00E9025E">
          <w:pPr>
            <w:pStyle w:val="TDC2"/>
            <w:tabs>
              <w:tab w:val="left" w:pos="6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531912" w:history="1">
            <w:r w:rsidRPr="003333AF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3333AF">
              <w:rPr>
                <w:rStyle w:val="Hipervnculo"/>
                <w:noProof/>
              </w:rPr>
              <w:t>REQ 006  - Modificar  información del representante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19128" w14:textId="64754985" w:rsidR="00F30CE2" w:rsidRDefault="00F30CE2">
          <w:r>
            <w:rPr>
              <w:b/>
              <w:bCs/>
              <w:lang w:val="es-ES"/>
            </w:rPr>
            <w:fldChar w:fldCharType="end"/>
          </w:r>
        </w:p>
      </w:sdtContent>
    </w:sdt>
    <w:p w14:paraId="20CCEA86" w14:textId="77777777" w:rsidR="00F30CE2" w:rsidRDefault="00F30CE2" w:rsidP="00F30CE2">
      <w:pPr>
        <w:tabs>
          <w:tab w:val="left" w:pos="5057"/>
        </w:tabs>
        <w:rPr>
          <w:rFonts w:ascii="Arial" w:hAnsi="Arial"/>
          <w:b/>
          <w:sz w:val="36"/>
        </w:rPr>
      </w:pPr>
    </w:p>
    <w:p w14:paraId="016440CF" w14:textId="09E6EB61" w:rsidR="00F30CE2" w:rsidRPr="00F30CE2" w:rsidRDefault="00F30CE2" w:rsidP="00F30CE2">
      <w:pPr>
        <w:tabs>
          <w:tab w:val="left" w:pos="5057"/>
        </w:tabs>
        <w:sectPr w:rsidR="00F30CE2" w:rsidRPr="00F30CE2" w:rsidSect="009D087F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67CA6B51" w14:textId="77777777" w:rsidR="00F30CE2" w:rsidRDefault="00F30CE2">
      <w:pPr>
        <w:pStyle w:val="Ttulo"/>
      </w:pPr>
    </w:p>
    <w:p w14:paraId="0694BD15" w14:textId="75375BD2" w:rsidR="002358DF" w:rsidRDefault="002358DF" w:rsidP="00F025CC">
      <w:pPr>
        <w:pStyle w:val="Ttulo1"/>
      </w:pPr>
      <w:bookmarkStart w:id="0" w:name="_Toc190531905"/>
      <w:r>
        <w:t>Historia de Revisión</w:t>
      </w:r>
      <w:bookmarkEnd w:id="0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58DF" w14:paraId="202D6FB6" w14:textId="77777777" w:rsidTr="00F30CE2">
        <w:tc>
          <w:tcPr>
            <w:tcW w:w="2304" w:type="dxa"/>
          </w:tcPr>
          <w:p w14:paraId="13267DD6" w14:textId="77777777" w:rsidR="002358DF" w:rsidRDefault="002358D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46B63EDA" w14:textId="77777777" w:rsidR="002358DF" w:rsidRDefault="002358D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58960F4E" w14:textId="77777777" w:rsidR="002358DF" w:rsidRDefault="002358D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0FD60293" w14:textId="77777777" w:rsidR="002358DF" w:rsidRDefault="002358D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1B4884">
              <w:rPr>
                <w:b/>
              </w:rPr>
              <w:t>es</w:t>
            </w:r>
          </w:p>
        </w:tc>
      </w:tr>
      <w:tr w:rsidR="002358DF" w14:paraId="1F8F6AF4" w14:textId="77777777" w:rsidTr="00F30CE2">
        <w:tc>
          <w:tcPr>
            <w:tcW w:w="2304" w:type="dxa"/>
          </w:tcPr>
          <w:p w14:paraId="0A235656" w14:textId="2E3A60AF" w:rsidR="002358DF" w:rsidRDefault="00F30CE2">
            <w:pPr>
              <w:pStyle w:val="Tabletext"/>
            </w:pPr>
            <w:r>
              <w:t>23/01/2025</w:t>
            </w:r>
          </w:p>
        </w:tc>
        <w:tc>
          <w:tcPr>
            <w:tcW w:w="1152" w:type="dxa"/>
          </w:tcPr>
          <w:p w14:paraId="08B3E415" w14:textId="77777777" w:rsidR="002358DF" w:rsidRDefault="007B1B03">
            <w:pPr>
              <w:pStyle w:val="Tabletext"/>
            </w:pPr>
            <w:r>
              <w:t>1</w:t>
            </w:r>
          </w:p>
        </w:tc>
        <w:tc>
          <w:tcPr>
            <w:tcW w:w="3744" w:type="dxa"/>
          </w:tcPr>
          <w:p w14:paraId="7841AE00" w14:textId="77777777" w:rsidR="002358DF" w:rsidRDefault="002358DF">
            <w:pPr>
              <w:pStyle w:val="Tabletext"/>
            </w:pPr>
            <w:r>
              <w:t>Versión inicial</w:t>
            </w:r>
          </w:p>
        </w:tc>
        <w:tc>
          <w:tcPr>
            <w:tcW w:w="2304" w:type="dxa"/>
          </w:tcPr>
          <w:p w14:paraId="0580298F" w14:textId="10C998B1" w:rsidR="001B4884" w:rsidRDefault="00F30CE2">
            <w:pPr>
              <w:pStyle w:val="Tabletext"/>
            </w:pPr>
            <w:r>
              <w:t>Julio Sánchez</w:t>
            </w:r>
          </w:p>
          <w:p w14:paraId="178D374E" w14:textId="06F0A14A" w:rsidR="00F30CE2" w:rsidRDefault="00F30CE2">
            <w:pPr>
              <w:pStyle w:val="Tabletext"/>
            </w:pPr>
            <w:r>
              <w:t>Anthony Caisaguano Julio Andrade</w:t>
            </w:r>
          </w:p>
        </w:tc>
      </w:tr>
      <w:tr w:rsidR="002358DF" w14:paraId="70CDD27C" w14:textId="77777777" w:rsidTr="00F30CE2">
        <w:tc>
          <w:tcPr>
            <w:tcW w:w="2304" w:type="dxa"/>
          </w:tcPr>
          <w:p w14:paraId="5C06CE48" w14:textId="57FC51B2" w:rsidR="002358DF" w:rsidRDefault="00F30CE2">
            <w:pPr>
              <w:pStyle w:val="Tabletext"/>
            </w:pPr>
            <w:r>
              <w:t>12/02/2025</w:t>
            </w:r>
          </w:p>
        </w:tc>
        <w:tc>
          <w:tcPr>
            <w:tcW w:w="1152" w:type="dxa"/>
          </w:tcPr>
          <w:p w14:paraId="0C24907A" w14:textId="58683A9F" w:rsidR="002358DF" w:rsidRDefault="00F30CE2">
            <w:pPr>
              <w:pStyle w:val="Tabletext"/>
            </w:pPr>
            <w:r>
              <w:t>2</w:t>
            </w:r>
          </w:p>
        </w:tc>
        <w:tc>
          <w:tcPr>
            <w:tcW w:w="3744" w:type="dxa"/>
          </w:tcPr>
          <w:p w14:paraId="71C75682" w14:textId="1E5DDF43" w:rsidR="009761DB" w:rsidRDefault="00F30CE2">
            <w:pPr>
              <w:pStyle w:val="Tabletext"/>
            </w:pPr>
            <w:r>
              <w:t>Correcciones</w:t>
            </w:r>
          </w:p>
        </w:tc>
        <w:tc>
          <w:tcPr>
            <w:tcW w:w="2304" w:type="dxa"/>
          </w:tcPr>
          <w:p w14:paraId="402EC3CC" w14:textId="77777777" w:rsidR="00F30CE2" w:rsidRDefault="00F30CE2" w:rsidP="00F30CE2">
            <w:pPr>
              <w:pStyle w:val="Tabletext"/>
            </w:pPr>
            <w:r>
              <w:t>Julio Sánchez</w:t>
            </w:r>
          </w:p>
          <w:p w14:paraId="074EB04B" w14:textId="5D1A5095" w:rsidR="002358DF" w:rsidRDefault="00F30CE2" w:rsidP="00F30CE2">
            <w:pPr>
              <w:pStyle w:val="Tabletext"/>
            </w:pPr>
            <w:r>
              <w:t>Anthony Caisaguano Julio Andrade</w:t>
            </w:r>
          </w:p>
        </w:tc>
      </w:tr>
      <w:tr w:rsidR="005B45CA" w14:paraId="690290E6" w14:textId="77777777" w:rsidTr="00F30CE2">
        <w:tc>
          <w:tcPr>
            <w:tcW w:w="2304" w:type="dxa"/>
          </w:tcPr>
          <w:p w14:paraId="389299FF" w14:textId="173CFA89" w:rsidR="005B45CA" w:rsidRDefault="005B45CA">
            <w:pPr>
              <w:pStyle w:val="Tabletext"/>
            </w:pPr>
            <w:r>
              <w:t>19/02/2025</w:t>
            </w:r>
          </w:p>
        </w:tc>
        <w:tc>
          <w:tcPr>
            <w:tcW w:w="1152" w:type="dxa"/>
          </w:tcPr>
          <w:p w14:paraId="6B2A8BA0" w14:textId="19642107" w:rsidR="005B45CA" w:rsidRDefault="005B45CA">
            <w:pPr>
              <w:pStyle w:val="Tabletext"/>
            </w:pPr>
            <w:r>
              <w:t>3</w:t>
            </w:r>
          </w:p>
        </w:tc>
        <w:tc>
          <w:tcPr>
            <w:tcW w:w="3744" w:type="dxa"/>
          </w:tcPr>
          <w:p w14:paraId="5A3B579C" w14:textId="71D9614B" w:rsidR="005B45CA" w:rsidRDefault="005B45CA">
            <w:pPr>
              <w:pStyle w:val="Tabletext"/>
            </w:pPr>
            <w:r>
              <w:t>Corrección de</w:t>
            </w:r>
            <w:r w:rsidR="00C261BA">
              <w:t>l caso de uso extendido</w:t>
            </w:r>
            <w:r>
              <w:t xml:space="preserve"> </w:t>
            </w:r>
          </w:p>
        </w:tc>
        <w:tc>
          <w:tcPr>
            <w:tcW w:w="2304" w:type="dxa"/>
          </w:tcPr>
          <w:p w14:paraId="7C2C7DC9" w14:textId="77777777" w:rsidR="005B45CA" w:rsidRDefault="00C261BA" w:rsidP="00F30CE2">
            <w:pPr>
              <w:pStyle w:val="Tabletext"/>
            </w:pPr>
            <w:r>
              <w:t xml:space="preserve">Julio Sánchez </w:t>
            </w:r>
          </w:p>
          <w:p w14:paraId="56107131" w14:textId="77777777" w:rsidR="00C261BA" w:rsidRDefault="00C261BA" w:rsidP="00F30CE2">
            <w:pPr>
              <w:pStyle w:val="Tabletext"/>
            </w:pPr>
            <w:r>
              <w:t>Anthony Caisaguano</w:t>
            </w:r>
          </w:p>
          <w:p w14:paraId="319CD776" w14:textId="0A2DB5DC" w:rsidR="00C261BA" w:rsidRDefault="00C261BA" w:rsidP="00F30CE2">
            <w:pPr>
              <w:pStyle w:val="Tabletext"/>
            </w:pPr>
            <w:r>
              <w:t>Julio Andrade</w:t>
            </w:r>
          </w:p>
        </w:tc>
      </w:tr>
    </w:tbl>
    <w:p w14:paraId="4128DBED" w14:textId="77777777" w:rsidR="002358DF" w:rsidRDefault="002358DF">
      <w:pPr>
        <w:pStyle w:val="Textoindependiente"/>
      </w:pPr>
    </w:p>
    <w:p w14:paraId="7912F272" w14:textId="2A981909" w:rsidR="007242EF" w:rsidRDefault="002358DF" w:rsidP="00A209B6">
      <w:pPr>
        <w:pStyle w:val="Ttulo"/>
      </w:pPr>
      <w:r>
        <w:br w:type="page"/>
      </w:r>
      <w:r w:rsidR="00A209B6" w:rsidRPr="003C11B7">
        <w:lastRenderedPageBreak/>
        <w:t xml:space="preserve"> </w:t>
      </w:r>
    </w:p>
    <w:p w14:paraId="3AB1CE9F" w14:textId="77777777" w:rsidR="00F30CE2" w:rsidRPr="00F30CE2" w:rsidRDefault="00F30CE2" w:rsidP="00F30CE2"/>
    <w:p w14:paraId="0A562529" w14:textId="14112B3A" w:rsidR="00F30CE2" w:rsidRDefault="00F30CE2" w:rsidP="00F025CC">
      <w:pPr>
        <w:pStyle w:val="Ttulo1"/>
      </w:pPr>
      <w:bookmarkStart w:id="1" w:name="_Toc190531906"/>
      <w:r w:rsidRPr="00F30CE2">
        <w:t>ESPECIFICACION DE CASOS DE USO</w:t>
      </w:r>
      <w:bookmarkEnd w:id="1"/>
    </w:p>
    <w:p w14:paraId="495C510E" w14:textId="77777777" w:rsidR="00F025CC" w:rsidRPr="00F025CC" w:rsidRDefault="00F025CC" w:rsidP="00F025CC"/>
    <w:p w14:paraId="1D593BE3" w14:textId="5CBA65BF" w:rsidR="00F025CC" w:rsidRDefault="00F025CC" w:rsidP="00F025CC">
      <w:pPr>
        <w:pStyle w:val="Ttulo2"/>
      </w:pPr>
      <w:bookmarkStart w:id="2" w:name="_Toc190531907"/>
      <w:r>
        <w:t>REQ 001 - Iniciar Sesión</w:t>
      </w:r>
      <w:bookmarkEnd w:id="2"/>
    </w:p>
    <w:p w14:paraId="53B3B3A0" w14:textId="77777777" w:rsidR="00F025CC" w:rsidRPr="00F025CC" w:rsidRDefault="00F025CC" w:rsidP="00F025CC"/>
    <w:p w14:paraId="5F138DA1" w14:textId="1C968104" w:rsidR="00F025CC" w:rsidRDefault="00F025CC" w:rsidP="00F025CC">
      <w:pPr>
        <w:pStyle w:val="Ttulo2"/>
      </w:pPr>
      <w:bookmarkStart w:id="3" w:name="_Toc190531908"/>
      <w:r>
        <w:t>REQ 002 – Registrar al nuevo padre de Familia</w:t>
      </w:r>
      <w:bookmarkEnd w:id="3"/>
      <w:r>
        <w:t xml:space="preserve"> </w:t>
      </w:r>
    </w:p>
    <w:p w14:paraId="5E56F095" w14:textId="77777777" w:rsidR="00F025CC" w:rsidRPr="00F025CC" w:rsidRDefault="00F025CC" w:rsidP="00F025CC"/>
    <w:p w14:paraId="3FB790ED" w14:textId="7DFCB8B8" w:rsidR="00F025CC" w:rsidRDefault="00F025CC" w:rsidP="00F025CC">
      <w:pPr>
        <w:pStyle w:val="Ttulo2"/>
      </w:pPr>
      <w:bookmarkStart w:id="4" w:name="_Toc190531909"/>
      <w:r>
        <w:t>REQ 003 – Registrar la pensión de pago</w:t>
      </w:r>
      <w:bookmarkEnd w:id="4"/>
    </w:p>
    <w:p w14:paraId="04A33C08" w14:textId="77777777" w:rsidR="00F025CC" w:rsidRPr="00F025CC" w:rsidRDefault="00F025CC" w:rsidP="00F025CC"/>
    <w:p w14:paraId="25262BB1" w14:textId="4E1A441E" w:rsidR="00F025CC" w:rsidRDefault="00F025CC" w:rsidP="00F025CC">
      <w:pPr>
        <w:pStyle w:val="Ttulo2"/>
      </w:pPr>
      <w:bookmarkStart w:id="5" w:name="_Toc190531910"/>
      <w:r>
        <w:t>REQ 004 – Buscar en el registro del representante</w:t>
      </w:r>
      <w:bookmarkEnd w:id="5"/>
    </w:p>
    <w:p w14:paraId="6B9F8150" w14:textId="77777777" w:rsidR="00F025CC" w:rsidRPr="00F025CC" w:rsidRDefault="00F025CC" w:rsidP="00F025CC"/>
    <w:p w14:paraId="09923072" w14:textId="3B6E92F4" w:rsidR="00F025CC" w:rsidRDefault="00F025CC" w:rsidP="00F025CC">
      <w:pPr>
        <w:pStyle w:val="Ttulo2"/>
      </w:pPr>
      <w:bookmarkStart w:id="6" w:name="_Toc190531911"/>
      <w:r>
        <w:t>REQ 005 – Buscar el registro de pagos</w:t>
      </w:r>
      <w:bookmarkEnd w:id="6"/>
    </w:p>
    <w:p w14:paraId="7CA4A1CE" w14:textId="77777777" w:rsidR="00F025CC" w:rsidRDefault="00F025CC" w:rsidP="00F025CC"/>
    <w:p w14:paraId="33699C80" w14:textId="0DE35869" w:rsidR="00E9025E" w:rsidRDefault="00E9025E" w:rsidP="00E9025E">
      <w:pPr>
        <w:pStyle w:val="Ttulo2"/>
        <w:sectPr w:rsidR="00E9025E" w:rsidSect="009D087F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  <w:bookmarkStart w:id="7" w:name="_Toc190531912"/>
      <w:r>
        <w:t>REQ 006  - Modificar  información del representante</w:t>
      </w:r>
      <w:bookmarkEnd w:id="7"/>
    </w:p>
    <w:p w14:paraId="1C4F18C4" w14:textId="198096B4" w:rsidR="00E9025E" w:rsidRPr="00E9025E" w:rsidRDefault="005B45CA" w:rsidP="005B45CA">
      <w:r w:rsidRPr="005B45CA">
        <w:lastRenderedPageBreak/>
        <w:drawing>
          <wp:anchor distT="0" distB="0" distL="114300" distR="114300" simplePos="0" relativeHeight="251658240" behindDoc="0" locked="0" layoutInCell="1" allowOverlap="1" wp14:anchorId="15D2F114" wp14:editId="16187391">
            <wp:simplePos x="0" y="0"/>
            <wp:positionH relativeFrom="page">
              <wp:posOffset>1434465</wp:posOffset>
            </wp:positionH>
            <wp:positionV relativeFrom="paragraph">
              <wp:posOffset>4145915</wp:posOffset>
            </wp:positionV>
            <wp:extent cx="4335145" cy="3925570"/>
            <wp:effectExtent l="0" t="0" r="8255" b="0"/>
            <wp:wrapTopAndBottom/>
            <wp:docPr id="1443686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865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450" w:rsidRPr="00467450">
        <w:drawing>
          <wp:anchor distT="0" distB="0" distL="114300" distR="114300" simplePos="0" relativeHeight="251659264" behindDoc="0" locked="0" layoutInCell="1" allowOverlap="1" wp14:anchorId="7787E5DF" wp14:editId="713D10B2">
            <wp:simplePos x="0" y="0"/>
            <wp:positionH relativeFrom="column">
              <wp:posOffset>362607</wp:posOffset>
            </wp:positionH>
            <wp:positionV relativeFrom="paragraph">
              <wp:posOffset>591</wp:posOffset>
            </wp:positionV>
            <wp:extent cx="4944165" cy="4115374"/>
            <wp:effectExtent l="0" t="0" r="8890" b="0"/>
            <wp:wrapTopAndBottom/>
            <wp:docPr id="423873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7397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025E" w:rsidRPr="00E9025E" w:rsidSect="009D087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A5CC8" w14:textId="77777777" w:rsidR="00AC4FB0" w:rsidRDefault="00AC4FB0">
      <w:pPr>
        <w:spacing w:line="240" w:lineRule="auto"/>
      </w:pPr>
      <w:r>
        <w:separator/>
      </w:r>
    </w:p>
  </w:endnote>
  <w:endnote w:type="continuationSeparator" w:id="0">
    <w:p w14:paraId="44ABC78F" w14:textId="77777777" w:rsidR="00AC4FB0" w:rsidRDefault="00AC4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Liberatio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04B65" w14:paraId="5E99CE6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1DEEDB" w14:textId="77777777" w:rsidR="00A04B65" w:rsidRDefault="00A04B65" w:rsidP="001F449A">
          <w:pPr>
            <w:ind w:right="360"/>
          </w:pPr>
          <w:r>
            <w:t xml:space="preserve">Pág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15D24">
            <w:rPr>
              <w:rStyle w:val="Nmerodepgina"/>
              <w:noProof/>
            </w:rPr>
            <w:t>14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E15D24">
            <w:rPr>
              <w:rStyle w:val="Nmerodepgina"/>
              <w:noProof/>
            </w:rPr>
            <w:t>14</w:t>
          </w:r>
          <w:r>
            <w:rPr>
              <w:rStyle w:val="Nmerodepgina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612D63" w14:textId="77777777" w:rsidR="00A04B65" w:rsidRDefault="00A04B65" w:rsidP="001F449A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170EA7" w14:textId="77777777" w:rsidR="00A04B65" w:rsidRDefault="00A04B65" w:rsidP="001F449A">
          <w:pPr>
            <w:jc w:val="right"/>
          </w:pPr>
        </w:p>
      </w:tc>
    </w:tr>
  </w:tbl>
  <w:p w14:paraId="4D90D016" w14:textId="77777777" w:rsidR="00A04B65" w:rsidRDefault="00A04B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04B65" w14:paraId="0D702AA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E577A5" w14:textId="77777777" w:rsidR="00A04B65" w:rsidRDefault="00A04B6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2BD680" w14:textId="77777777" w:rsidR="00A04B65" w:rsidRDefault="00A04B65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D0B303" w14:textId="77777777" w:rsidR="00A04B65" w:rsidRDefault="00A04B65">
          <w:pPr>
            <w:jc w:val="right"/>
          </w:pPr>
          <w:r>
            <w:t xml:space="preserve">Pág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15D24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E15D24">
            <w:rPr>
              <w:rStyle w:val="Nmerodepgina"/>
              <w:noProof/>
            </w:rPr>
            <w:t>14</w:t>
          </w:r>
          <w:r>
            <w:rPr>
              <w:rStyle w:val="Nmerodepgina"/>
            </w:rPr>
            <w:fldChar w:fldCharType="end"/>
          </w:r>
        </w:p>
      </w:tc>
    </w:tr>
  </w:tbl>
  <w:p w14:paraId="2320CA65" w14:textId="77777777" w:rsidR="00A04B65" w:rsidRDefault="00A04B6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66EE4" w14:textId="77777777" w:rsidR="00A04B65" w:rsidRDefault="00A04B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8B9F4" w14:textId="77777777" w:rsidR="00AC4FB0" w:rsidRDefault="00AC4FB0">
      <w:pPr>
        <w:spacing w:line="240" w:lineRule="auto"/>
      </w:pPr>
      <w:r>
        <w:separator/>
      </w:r>
    </w:p>
  </w:footnote>
  <w:footnote w:type="continuationSeparator" w:id="0">
    <w:p w14:paraId="1EA6D1A4" w14:textId="77777777" w:rsidR="00AC4FB0" w:rsidRDefault="00AC4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F30CE2" w14:paraId="742EECE8" w14:textId="77777777" w:rsidTr="00DC51C5">
      <w:trPr>
        <w:trHeight w:val="490"/>
      </w:trPr>
      <w:tc>
        <w:tcPr>
          <w:tcW w:w="2943" w:type="dxa"/>
          <w:vMerge w:val="restart"/>
          <w:vAlign w:val="center"/>
        </w:tcPr>
        <w:p w14:paraId="2EC32210" w14:textId="6271892D" w:rsidR="00F30CE2" w:rsidRPr="00F30CE2" w:rsidRDefault="00F30CE2" w:rsidP="003E0704">
          <w:pPr>
            <w:pStyle w:val="Encabezado"/>
            <w:jc w:val="center"/>
            <w:rPr>
              <w:rFonts w:ascii="Bodoni MT" w:hAnsi="Bodoni MT"/>
              <w:b/>
            </w:rPr>
          </w:pPr>
          <w:r>
            <w:rPr>
              <w:rFonts w:ascii="Bodoni MT" w:hAnsi="Bodoni MT"/>
              <w:b/>
            </w:rPr>
            <w:t>Optimización de Gestión de Pagos de una Institución Privada</w:t>
          </w:r>
        </w:p>
      </w:tc>
      <w:tc>
        <w:tcPr>
          <w:tcW w:w="3744" w:type="dxa"/>
          <w:vMerge w:val="restart"/>
          <w:vAlign w:val="center"/>
        </w:tcPr>
        <w:p w14:paraId="0EFE8CB1" w14:textId="5124B422" w:rsidR="00F30CE2" w:rsidRPr="00F30CE2" w:rsidRDefault="00F30CE2" w:rsidP="003E0704">
          <w:pPr>
            <w:pStyle w:val="Encabezado"/>
            <w:jc w:val="center"/>
            <w:rPr>
              <w:b/>
            </w:rPr>
          </w:pPr>
          <w:r>
            <w:rPr>
              <w:b/>
            </w:rPr>
            <w:t>Casos de Uso</w:t>
          </w:r>
        </w:p>
      </w:tc>
      <w:tc>
        <w:tcPr>
          <w:tcW w:w="2496" w:type="dxa"/>
        </w:tcPr>
        <w:p w14:paraId="566823B6" w14:textId="7840870D" w:rsidR="00F30CE2" w:rsidRPr="00F30CE2" w:rsidRDefault="00F30CE2" w:rsidP="003E0704">
          <w:pPr>
            <w:pStyle w:val="Encabezado"/>
          </w:pPr>
          <w:r>
            <w:t xml:space="preserve">Versión: </w:t>
          </w:r>
          <w:r w:rsidR="00E9025E">
            <w:t>1</w:t>
          </w:r>
        </w:p>
      </w:tc>
    </w:tr>
    <w:tr w:rsidR="00A04B65" w14:paraId="4873866D" w14:textId="77777777" w:rsidTr="003E0704">
      <w:trPr>
        <w:trHeight w:val="56"/>
      </w:trPr>
      <w:tc>
        <w:tcPr>
          <w:tcW w:w="2943" w:type="dxa"/>
          <w:vMerge/>
        </w:tcPr>
        <w:p w14:paraId="0271C59D" w14:textId="77777777" w:rsidR="00A04B65" w:rsidRPr="00F30CE2" w:rsidRDefault="00A04B65" w:rsidP="003E0704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61B6DACB" w14:textId="77777777" w:rsidR="00A04B65" w:rsidRPr="00F30CE2" w:rsidRDefault="00A04B65" w:rsidP="003E0704">
          <w:pPr>
            <w:pStyle w:val="Encabezado"/>
            <w:jc w:val="center"/>
          </w:pPr>
        </w:p>
      </w:tc>
      <w:tc>
        <w:tcPr>
          <w:tcW w:w="2496" w:type="dxa"/>
        </w:tcPr>
        <w:p w14:paraId="3EF497E2" w14:textId="14CFB7E8" w:rsidR="00A04B65" w:rsidRPr="00F30CE2" w:rsidRDefault="00A04B65" w:rsidP="003E0704">
          <w:pPr>
            <w:pStyle w:val="Encabezado"/>
          </w:pPr>
          <w:r w:rsidRPr="00F30CE2">
            <w:t xml:space="preserve">Página: </w:t>
          </w:r>
          <w:r w:rsidR="00E9025E">
            <w:t>4</w:t>
          </w:r>
        </w:p>
      </w:tc>
    </w:tr>
    <w:tr w:rsidR="00A04B65" w14:paraId="6281BDE7" w14:textId="77777777" w:rsidTr="003E0704">
      <w:trPr>
        <w:trHeight w:val="56"/>
      </w:trPr>
      <w:tc>
        <w:tcPr>
          <w:tcW w:w="2943" w:type="dxa"/>
          <w:vMerge/>
        </w:tcPr>
        <w:p w14:paraId="12F8EED3" w14:textId="77777777" w:rsidR="00A04B65" w:rsidRPr="00F30CE2" w:rsidRDefault="00A04B65" w:rsidP="003E0704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72EEC55A" w14:textId="77777777" w:rsidR="00A04B65" w:rsidRPr="00F30CE2" w:rsidRDefault="00A04B65" w:rsidP="003E0704">
          <w:pPr>
            <w:pStyle w:val="Encabezado"/>
            <w:jc w:val="center"/>
          </w:pPr>
        </w:p>
      </w:tc>
      <w:tc>
        <w:tcPr>
          <w:tcW w:w="2496" w:type="dxa"/>
        </w:tcPr>
        <w:p w14:paraId="4D161072" w14:textId="42A2A8ED" w:rsidR="00A04B65" w:rsidRPr="00F30CE2" w:rsidRDefault="00A04B65" w:rsidP="003E0704">
          <w:pPr>
            <w:pStyle w:val="Encabezado"/>
          </w:pPr>
          <w:r w:rsidRPr="00F30CE2">
            <w:t xml:space="preserve">Fecha: </w:t>
          </w:r>
          <w:r w:rsidR="00F30CE2">
            <w:t>12/05/2025</w:t>
          </w:r>
        </w:p>
      </w:tc>
    </w:tr>
  </w:tbl>
  <w:p w14:paraId="265F349D" w14:textId="77777777" w:rsidR="00A04B65" w:rsidRDefault="00A04B65" w:rsidP="002560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2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828"/>
      <w:gridCol w:w="2496"/>
    </w:tblGrid>
    <w:tr w:rsidR="00F30CE2" w14:paraId="54E12235" w14:textId="77777777" w:rsidTr="005D60FC">
      <w:trPr>
        <w:trHeight w:val="490"/>
      </w:trPr>
      <w:tc>
        <w:tcPr>
          <w:tcW w:w="2943" w:type="dxa"/>
          <w:vMerge w:val="restart"/>
          <w:vAlign w:val="center"/>
        </w:tcPr>
        <w:p w14:paraId="3552C66B" w14:textId="200D8DEB" w:rsidR="00F30CE2" w:rsidRPr="006F225B" w:rsidRDefault="00F30CE2" w:rsidP="005F3394">
          <w:pPr>
            <w:pStyle w:val="Encabezado"/>
            <w:jc w:val="center"/>
            <w:rPr>
              <w:rFonts w:ascii="Bodoni MT" w:hAnsi="Bodoni MT"/>
              <w:b/>
              <w:sz w:val="28"/>
              <w:szCs w:val="28"/>
            </w:rPr>
          </w:pPr>
          <w:r>
            <w:rPr>
              <w:rFonts w:ascii="Bodoni MT" w:hAnsi="Bodoni MT"/>
              <w:sz w:val="24"/>
              <w:szCs w:val="28"/>
            </w:rPr>
            <w:t>Optimización de Gestión de Pagos</w:t>
          </w:r>
        </w:p>
      </w:tc>
      <w:tc>
        <w:tcPr>
          <w:tcW w:w="3828" w:type="dxa"/>
          <w:vMerge w:val="restart"/>
          <w:vAlign w:val="center"/>
        </w:tcPr>
        <w:p w14:paraId="4392D069" w14:textId="5315027B" w:rsidR="00F30CE2" w:rsidRPr="005F3394" w:rsidRDefault="00F30CE2" w:rsidP="004F4D56">
          <w:pPr>
            <w:pStyle w:val="Encabezado"/>
            <w:jc w:val="center"/>
            <w:rPr>
              <w:b/>
            </w:rPr>
          </w:pPr>
          <w:r>
            <w:rPr>
              <w:b/>
            </w:rPr>
            <w:t>Casos de Uso</w:t>
          </w:r>
        </w:p>
      </w:tc>
      <w:tc>
        <w:tcPr>
          <w:tcW w:w="2496" w:type="dxa"/>
        </w:tcPr>
        <w:p w14:paraId="7252284E" w14:textId="699D9900" w:rsidR="00F30CE2" w:rsidRDefault="00F30CE2" w:rsidP="003E0704">
          <w:pPr>
            <w:pStyle w:val="Encabezado"/>
          </w:pPr>
          <w:r>
            <w:t>Versión: 1</w:t>
          </w:r>
        </w:p>
      </w:tc>
    </w:tr>
    <w:tr w:rsidR="00A04B65" w14:paraId="2449F063" w14:textId="77777777" w:rsidTr="004F4D56">
      <w:trPr>
        <w:trHeight w:val="56"/>
      </w:trPr>
      <w:tc>
        <w:tcPr>
          <w:tcW w:w="2943" w:type="dxa"/>
          <w:vMerge/>
        </w:tcPr>
        <w:p w14:paraId="0EC59A04" w14:textId="77777777" w:rsidR="00A04B65" w:rsidRDefault="00A04B65" w:rsidP="003E0704">
          <w:pPr>
            <w:pStyle w:val="Encabezado"/>
            <w:jc w:val="center"/>
          </w:pPr>
        </w:p>
      </w:tc>
      <w:tc>
        <w:tcPr>
          <w:tcW w:w="3828" w:type="dxa"/>
          <w:vMerge/>
        </w:tcPr>
        <w:p w14:paraId="4DB2429A" w14:textId="77777777" w:rsidR="00A04B65" w:rsidRDefault="00A04B65" w:rsidP="003E0704">
          <w:pPr>
            <w:pStyle w:val="Encabezado"/>
            <w:jc w:val="center"/>
          </w:pPr>
        </w:p>
      </w:tc>
      <w:tc>
        <w:tcPr>
          <w:tcW w:w="2496" w:type="dxa"/>
        </w:tcPr>
        <w:p w14:paraId="4AB1DBCC" w14:textId="70123131" w:rsidR="00A04B65" w:rsidRDefault="00A04B65" w:rsidP="003E0704">
          <w:pPr>
            <w:pStyle w:val="Encabezado"/>
          </w:pPr>
          <w:r>
            <w:t xml:space="preserve">Página: </w:t>
          </w:r>
          <w:r w:rsidR="00E9025E">
            <w:t>5</w:t>
          </w:r>
        </w:p>
      </w:tc>
    </w:tr>
    <w:tr w:rsidR="00A04B65" w14:paraId="7DFB550D" w14:textId="77777777" w:rsidTr="004F4D56">
      <w:trPr>
        <w:trHeight w:val="56"/>
      </w:trPr>
      <w:tc>
        <w:tcPr>
          <w:tcW w:w="2943" w:type="dxa"/>
          <w:vMerge/>
        </w:tcPr>
        <w:p w14:paraId="4397C02F" w14:textId="77777777" w:rsidR="00A04B65" w:rsidRDefault="00A04B65" w:rsidP="003E0704">
          <w:pPr>
            <w:pStyle w:val="Encabezado"/>
            <w:jc w:val="center"/>
          </w:pPr>
        </w:p>
      </w:tc>
      <w:tc>
        <w:tcPr>
          <w:tcW w:w="3828" w:type="dxa"/>
          <w:vMerge/>
        </w:tcPr>
        <w:p w14:paraId="2FB4AA16" w14:textId="77777777" w:rsidR="00A04B65" w:rsidRDefault="00A04B65" w:rsidP="003E0704">
          <w:pPr>
            <w:pStyle w:val="Encabezado"/>
            <w:jc w:val="center"/>
          </w:pPr>
        </w:p>
      </w:tc>
      <w:tc>
        <w:tcPr>
          <w:tcW w:w="2496" w:type="dxa"/>
        </w:tcPr>
        <w:p w14:paraId="40EDCDC2" w14:textId="30551A2D" w:rsidR="00A04B65" w:rsidRDefault="00A04B65" w:rsidP="003E0704">
          <w:pPr>
            <w:pStyle w:val="Encabezado"/>
          </w:pPr>
          <w:r>
            <w:t xml:space="preserve">Fecha: </w:t>
          </w:r>
          <w:r w:rsidR="00F30CE2">
            <w:t>12/052025</w:t>
          </w:r>
        </w:p>
      </w:tc>
    </w:tr>
  </w:tbl>
  <w:p w14:paraId="2DFAE22A" w14:textId="77777777" w:rsidR="00A04B65" w:rsidRDefault="00A04B65">
    <w:pPr>
      <w:pStyle w:val="Encabezado"/>
    </w:pPr>
  </w:p>
  <w:p w14:paraId="0CC32447" w14:textId="77777777" w:rsidR="00A04B65" w:rsidRDefault="00A04B6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A2F87" w14:textId="77777777" w:rsidR="00A04B65" w:rsidRDefault="00A04B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E7CBBE4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A113D7"/>
    <w:multiLevelType w:val="hybridMultilevel"/>
    <w:tmpl w:val="A6D8496E"/>
    <w:lvl w:ilvl="0" w:tplc="140A000F">
      <w:start w:val="1"/>
      <w:numFmt w:val="decimal"/>
      <w:lvlText w:val="%1.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142DAB"/>
    <w:multiLevelType w:val="hybridMultilevel"/>
    <w:tmpl w:val="7B18BCF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D059EC"/>
    <w:multiLevelType w:val="hybridMultilevel"/>
    <w:tmpl w:val="DD3262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A7CCE"/>
    <w:multiLevelType w:val="hybridMultilevel"/>
    <w:tmpl w:val="7CCC30F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CC5433"/>
    <w:multiLevelType w:val="hybridMultilevel"/>
    <w:tmpl w:val="3FB4507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A02F5"/>
    <w:multiLevelType w:val="hybridMultilevel"/>
    <w:tmpl w:val="E6F6004C"/>
    <w:lvl w:ilvl="0" w:tplc="6632ED6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0148D2"/>
    <w:multiLevelType w:val="hybridMultilevel"/>
    <w:tmpl w:val="BB4E4044"/>
    <w:lvl w:ilvl="0" w:tplc="001C80D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D4A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F540F1"/>
    <w:multiLevelType w:val="hybridMultilevel"/>
    <w:tmpl w:val="4F20F62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634CE9"/>
    <w:multiLevelType w:val="hybridMultilevel"/>
    <w:tmpl w:val="A4ACD8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14684"/>
    <w:multiLevelType w:val="hybridMultilevel"/>
    <w:tmpl w:val="F6FCCD0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0B2972"/>
    <w:multiLevelType w:val="hybridMultilevel"/>
    <w:tmpl w:val="53DA4F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C09A3"/>
    <w:multiLevelType w:val="hybridMultilevel"/>
    <w:tmpl w:val="E65E2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44161"/>
    <w:multiLevelType w:val="hybridMultilevel"/>
    <w:tmpl w:val="EAF202B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88597A"/>
    <w:multiLevelType w:val="hybridMultilevel"/>
    <w:tmpl w:val="F1C6D0E6"/>
    <w:lvl w:ilvl="0" w:tplc="8A30B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EAE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586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7E2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0ED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9A0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486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582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22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AD47BC9"/>
    <w:multiLevelType w:val="hybridMultilevel"/>
    <w:tmpl w:val="4C8047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95521"/>
    <w:multiLevelType w:val="hybridMultilevel"/>
    <w:tmpl w:val="2AEAD7C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116D5B"/>
    <w:multiLevelType w:val="hybridMultilevel"/>
    <w:tmpl w:val="1A58E1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B26CC"/>
    <w:multiLevelType w:val="hybridMultilevel"/>
    <w:tmpl w:val="169E2162"/>
    <w:lvl w:ilvl="0" w:tplc="97B0A47C">
      <w:start w:val="1"/>
      <w:numFmt w:val="decimal"/>
      <w:pStyle w:val="Ttulo2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36911"/>
    <w:multiLevelType w:val="hybridMultilevel"/>
    <w:tmpl w:val="C802AB18"/>
    <w:lvl w:ilvl="0" w:tplc="D8D02E0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4337F3"/>
    <w:multiLevelType w:val="hybridMultilevel"/>
    <w:tmpl w:val="3A0C34E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42455955">
    <w:abstractNumId w:val="0"/>
  </w:num>
  <w:num w:numId="2" w16cid:durableId="822232602">
    <w:abstractNumId w:val="8"/>
  </w:num>
  <w:num w:numId="3" w16cid:durableId="1937669853">
    <w:abstractNumId w:val="0"/>
  </w:num>
  <w:num w:numId="4" w16cid:durableId="169613345">
    <w:abstractNumId w:val="12"/>
  </w:num>
  <w:num w:numId="5" w16cid:durableId="241062613">
    <w:abstractNumId w:val="3"/>
  </w:num>
  <w:num w:numId="6" w16cid:durableId="557277981">
    <w:abstractNumId w:val="16"/>
  </w:num>
  <w:num w:numId="7" w16cid:durableId="20596501">
    <w:abstractNumId w:val="13"/>
  </w:num>
  <w:num w:numId="8" w16cid:durableId="698774550">
    <w:abstractNumId w:val="10"/>
  </w:num>
  <w:num w:numId="9" w16cid:durableId="794328947">
    <w:abstractNumId w:val="4"/>
  </w:num>
  <w:num w:numId="10" w16cid:durableId="90324054">
    <w:abstractNumId w:val="2"/>
  </w:num>
  <w:num w:numId="11" w16cid:durableId="53551887">
    <w:abstractNumId w:val="9"/>
  </w:num>
  <w:num w:numId="12" w16cid:durableId="361637516">
    <w:abstractNumId w:val="21"/>
  </w:num>
  <w:num w:numId="13" w16cid:durableId="1177312271">
    <w:abstractNumId w:val="7"/>
  </w:num>
  <w:num w:numId="14" w16cid:durableId="2002467306">
    <w:abstractNumId w:val="11"/>
  </w:num>
  <w:num w:numId="15" w16cid:durableId="1197234185">
    <w:abstractNumId w:val="15"/>
  </w:num>
  <w:num w:numId="16" w16cid:durableId="277877">
    <w:abstractNumId w:val="14"/>
  </w:num>
  <w:num w:numId="17" w16cid:durableId="967201000">
    <w:abstractNumId w:val="5"/>
  </w:num>
  <w:num w:numId="18" w16cid:durableId="1141969072">
    <w:abstractNumId w:val="0"/>
  </w:num>
  <w:num w:numId="19" w16cid:durableId="1429085939">
    <w:abstractNumId w:val="1"/>
  </w:num>
  <w:num w:numId="20" w16cid:durableId="422800793">
    <w:abstractNumId w:val="6"/>
  </w:num>
  <w:num w:numId="21" w16cid:durableId="943146187">
    <w:abstractNumId w:val="18"/>
  </w:num>
  <w:num w:numId="22" w16cid:durableId="128598872">
    <w:abstractNumId w:val="20"/>
  </w:num>
  <w:num w:numId="23" w16cid:durableId="374701936">
    <w:abstractNumId w:val="0"/>
  </w:num>
  <w:num w:numId="24" w16cid:durableId="613243759">
    <w:abstractNumId w:val="0"/>
  </w:num>
  <w:num w:numId="25" w16cid:durableId="8416083">
    <w:abstractNumId w:val="17"/>
  </w:num>
  <w:num w:numId="26" w16cid:durableId="897395852">
    <w:abstractNumId w:val="0"/>
  </w:num>
  <w:num w:numId="27" w16cid:durableId="14375566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activeWritingStyle w:appName="MSWord" w:lang="en-US" w:vendorID="8" w:dllVersion="513" w:checkStyle="1"/>
  <w:activeWritingStyle w:appName="MSWord" w:lang="es-ES_tradnl" w:vendorID="9" w:dllVersion="512" w:checkStyle="1"/>
  <w:activeWritingStyle w:appName="MSWord" w:lang="es-PE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73"/>
    <w:rsid w:val="0000408F"/>
    <w:rsid w:val="000067A8"/>
    <w:rsid w:val="000218BE"/>
    <w:rsid w:val="0002444B"/>
    <w:rsid w:val="000251B6"/>
    <w:rsid w:val="00034FFF"/>
    <w:rsid w:val="000404DF"/>
    <w:rsid w:val="00043D03"/>
    <w:rsid w:val="00046E48"/>
    <w:rsid w:val="000533D7"/>
    <w:rsid w:val="000569B6"/>
    <w:rsid w:val="00095C5C"/>
    <w:rsid w:val="000A109F"/>
    <w:rsid w:val="000A26E2"/>
    <w:rsid w:val="000A3FBE"/>
    <w:rsid w:val="000A5B8B"/>
    <w:rsid w:val="000A6E14"/>
    <w:rsid w:val="000A7B71"/>
    <w:rsid w:val="000B12D0"/>
    <w:rsid w:val="000B30D6"/>
    <w:rsid w:val="000B69C7"/>
    <w:rsid w:val="000D48A3"/>
    <w:rsid w:val="001101E9"/>
    <w:rsid w:val="00112D50"/>
    <w:rsid w:val="00114C93"/>
    <w:rsid w:val="00116497"/>
    <w:rsid w:val="00123ADA"/>
    <w:rsid w:val="00124834"/>
    <w:rsid w:val="00171AD7"/>
    <w:rsid w:val="0018231F"/>
    <w:rsid w:val="001916CC"/>
    <w:rsid w:val="001A1C41"/>
    <w:rsid w:val="001A79AD"/>
    <w:rsid w:val="001B4884"/>
    <w:rsid w:val="001B6256"/>
    <w:rsid w:val="001C0A4A"/>
    <w:rsid w:val="001C3091"/>
    <w:rsid w:val="001D3B68"/>
    <w:rsid w:val="001F449A"/>
    <w:rsid w:val="00200DAB"/>
    <w:rsid w:val="00216192"/>
    <w:rsid w:val="00221B53"/>
    <w:rsid w:val="002306FA"/>
    <w:rsid w:val="0023417E"/>
    <w:rsid w:val="002358DF"/>
    <w:rsid w:val="00252A19"/>
    <w:rsid w:val="00256079"/>
    <w:rsid w:val="00282A1E"/>
    <w:rsid w:val="00282F69"/>
    <w:rsid w:val="00285E70"/>
    <w:rsid w:val="002A4F91"/>
    <w:rsid w:val="002C0081"/>
    <w:rsid w:val="002C3EB0"/>
    <w:rsid w:val="002E4B6B"/>
    <w:rsid w:val="00303D53"/>
    <w:rsid w:val="00303DCD"/>
    <w:rsid w:val="00306A03"/>
    <w:rsid w:val="003235BB"/>
    <w:rsid w:val="00326E7A"/>
    <w:rsid w:val="00360D5D"/>
    <w:rsid w:val="00362DB2"/>
    <w:rsid w:val="00362E8D"/>
    <w:rsid w:val="003665E3"/>
    <w:rsid w:val="00384BBA"/>
    <w:rsid w:val="003929CC"/>
    <w:rsid w:val="003A55EE"/>
    <w:rsid w:val="003C11B7"/>
    <w:rsid w:val="003D6614"/>
    <w:rsid w:val="003E0704"/>
    <w:rsid w:val="003E1431"/>
    <w:rsid w:val="003E215C"/>
    <w:rsid w:val="003E3C4E"/>
    <w:rsid w:val="003E590C"/>
    <w:rsid w:val="003F4B1E"/>
    <w:rsid w:val="0041510D"/>
    <w:rsid w:val="004248ED"/>
    <w:rsid w:val="00433D8B"/>
    <w:rsid w:val="00463A14"/>
    <w:rsid w:val="00464BBD"/>
    <w:rsid w:val="00467450"/>
    <w:rsid w:val="00472768"/>
    <w:rsid w:val="00480746"/>
    <w:rsid w:val="004852E3"/>
    <w:rsid w:val="00487988"/>
    <w:rsid w:val="004D7466"/>
    <w:rsid w:val="004E091C"/>
    <w:rsid w:val="004F0569"/>
    <w:rsid w:val="004F4D56"/>
    <w:rsid w:val="00502C98"/>
    <w:rsid w:val="00511ABF"/>
    <w:rsid w:val="00520408"/>
    <w:rsid w:val="00527160"/>
    <w:rsid w:val="00531F71"/>
    <w:rsid w:val="00566A48"/>
    <w:rsid w:val="00571287"/>
    <w:rsid w:val="00582313"/>
    <w:rsid w:val="00587ABC"/>
    <w:rsid w:val="0059011E"/>
    <w:rsid w:val="005A19ED"/>
    <w:rsid w:val="005A5E1C"/>
    <w:rsid w:val="005B45CA"/>
    <w:rsid w:val="005C0553"/>
    <w:rsid w:val="005C535F"/>
    <w:rsid w:val="005E239F"/>
    <w:rsid w:val="005E3F07"/>
    <w:rsid w:val="005F1A66"/>
    <w:rsid w:val="005F3394"/>
    <w:rsid w:val="00603EE2"/>
    <w:rsid w:val="0060603B"/>
    <w:rsid w:val="00614F43"/>
    <w:rsid w:val="006307C1"/>
    <w:rsid w:val="00635AF6"/>
    <w:rsid w:val="00665258"/>
    <w:rsid w:val="00675C72"/>
    <w:rsid w:val="00680E43"/>
    <w:rsid w:val="006833F1"/>
    <w:rsid w:val="00687BDB"/>
    <w:rsid w:val="006D115F"/>
    <w:rsid w:val="006D3933"/>
    <w:rsid w:val="006E6D98"/>
    <w:rsid w:val="007242EF"/>
    <w:rsid w:val="00724C4E"/>
    <w:rsid w:val="00726A0B"/>
    <w:rsid w:val="00735F2B"/>
    <w:rsid w:val="00751BDC"/>
    <w:rsid w:val="00764C0A"/>
    <w:rsid w:val="007727E4"/>
    <w:rsid w:val="00780FA3"/>
    <w:rsid w:val="007B1B03"/>
    <w:rsid w:val="007E3BE4"/>
    <w:rsid w:val="007F7BE0"/>
    <w:rsid w:val="00803A87"/>
    <w:rsid w:val="008140C5"/>
    <w:rsid w:val="00823016"/>
    <w:rsid w:val="0083545E"/>
    <w:rsid w:val="008367F0"/>
    <w:rsid w:val="00854B38"/>
    <w:rsid w:val="00865CE5"/>
    <w:rsid w:val="00865FD3"/>
    <w:rsid w:val="00876848"/>
    <w:rsid w:val="008779EA"/>
    <w:rsid w:val="0089557C"/>
    <w:rsid w:val="008C046C"/>
    <w:rsid w:val="008C122D"/>
    <w:rsid w:val="008C48DA"/>
    <w:rsid w:val="008D5800"/>
    <w:rsid w:val="008E2542"/>
    <w:rsid w:val="008F7F08"/>
    <w:rsid w:val="00901D94"/>
    <w:rsid w:val="00915746"/>
    <w:rsid w:val="0095090E"/>
    <w:rsid w:val="009568E6"/>
    <w:rsid w:val="00960BD7"/>
    <w:rsid w:val="009761DB"/>
    <w:rsid w:val="00983C6D"/>
    <w:rsid w:val="009949BE"/>
    <w:rsid w:val="009B0F6B"/>
    <w:rsid w:val="009D087F"/>
    <w:rsid w:val="009D2985"/>
    <w:rsid w:val="009D41EE"/>
    <w:rsid w:val="009D7A9B"/>
    <w:rsid w:val="009F1E02"/>
    <w:rsid w:val="00A0253B"/>
    <w:rsid w:val="00A035FD"/>
    <w:rsid w:val="00A04B65"/>
    <w:rsid w:val="00A058F3"/>
    <w:rsid w:val="00A07962"/>
    <w:rsid w:val="00A154AB"/>
    <w:rsid w:val="00A157BD"/>
    <w:rsid w:val="00A209B6"/>
    <w:rsid w:val="00A3511D"/>
    <w:rsid w:val="00A54CF1"/>
    <w:rsid w:val="00A56A8C"/>
    <w:rsid w:val="00A9649E"/>
    <w:rsid w:val="00A966BD"/>
    <w:rsid w:val="00AA1D9A"/>
    <w:rsid w:val="00AA37F3"/>
    <w:rsid w:val="00AA5925"/>
    <w:rsid w:val="00AC4A65"/>
    <w:rsid w:val="00AC4FB0"/>
    <w:rsid w:val="00AD1553"/>
    <w:rsid w:val="00AD22A3"/>
    <w:rsid w:val="00AF688D"/>
    <w:rsid w:val="00B20D4F"/>
    <w:rsid w:val="00B472A9"/>
    <w:rsid w:val="00B47973"/>
    <w:rsid w:val="00B60B91"/>
    <w:rsid w:val="00B65242"/>
    <w:rsid w:val="00B66066"/>
    <w:rsid w:val="00B767D7"/>
    <w:rsid w:val="00BA091F"/>
    <w:rsid w:val="00BB6634"/>
    <w:rsid w:val="00BB6D9E"/>
    <w:rsid w:val="00BC7FA1"/>
    <w:rsid w:val="00C0061C"/>
    <w:rsid w:val="00C00706"/>
    <w:rsid w:val="00C21342"/>
    <w:rsid w:val="00C24610"/>
    <w:rsid w:val="00C261BA"/>
    <w:rsid w:val="00C31075"/>
    <w:rsid w:val="00C31B9A"/>
    <w:rsid w:val="00C337CA"/>
    <w:rsid w:val="00C33C0D"/>
    <w:rsid w:val="00C37B01"/>
    <w:rsid w:val="00C4049C"/>
    <w:rsid w:val="00C46DF3"/>
    <w:rsid w:val="00C56260"/>
    <w:rsid w:val="00C80BA6"/>
    <w:rsid w:val="00C96125"/>
    <w:rsid w:val="00CA5721"/>
    <w:rsid w:val="00CB3842"/>
    <w:rsid w:val="00CB4FC3"/>
    <w:rsid w:val="00CB7A71"/>
    <w:rsid w:val="00CC466F"/>
    <w:rsid w:val="00CD1528"/>
    <w:rsid w:val="00CD68BB"/>
    <w:rsid w:val="00D22213"/>
    <w:rsid w:val="00D33CE9"/>
    <w:rsid w:val="00D371F8"/>
    <w:rsid w:val="00D4280C"/>
    <w:rsid w:val="00D45C9F"/>
    <w:rsid w:val="00D474C5"/>
    <w:rsid w:val="00D56D54"/>
    <w:rsid w:val="00D94E23"/>
    <w:rsid w:val="00DA660F"/>
    <w:rsid w:val="00DC439E"/>
    <w:rsid w:val="00DD1804"/>
    <w:rsid w:val="00DF14AE"/>
    <w:rsid w:val="00E058C9"/>
    <w:rsid w:val="00E05F40"/>
    <w:rsid w:val="00E06D10"/>
    <w:rsid w:val="00E14C7A"/>
    <w:rsid w:val="00E15D24"/>
    <w:rsid w:val="00E17A02"/>
    <w:rsid w:val="00E2130E"/>
    <w:rsid w:val="00E50B5B"/>
    <w:rsid w:val="00E61C9B"/>
    <w:rsid w:val="00E63B44"/>
    <w:rsid w:val="00E7655E"/>
    <w:rsid w:val="00E83E34"/>
    <w:rsid w:val="00E9025E"/>
    <w:rsid w:val="00E906EB"/>
    <w:rsid w:val="00EA23DA"/>
    <w:rsid w:val="00EB58E1"/>
    <w:rsid w:val="00EB60FD"/>
    <w:rsid w:val="00EB7996"/>
    <w:rsid w:val="00EC2996"/>
    <w:rsid w:val="00EC3840"/>
    <w:rsid w:val="00EC75C3"/>
    <w:rsid w:val="00F025CC"/>
    <w:rsid w:val="00F105B8"/>
    <w:rsid w:val="00F155E1"/>
    <w:rsid w:val="00F204F9"/>
    <w:rsid w:val="00F30CE2"/>
    <w:rsid w:val="00F342D0"/>
    <w:rsid w:val="00F61483"/>
    <w:rsid w:val="00F70BE4"/>
    <w:rsid w:val="00F752FA"/>
    <w:rsid w:val="00F7708F"/>
    <w:rsid w:val="00F85299"/>
    <w:rsid w:val="00FB6C03"/>
    <w:rsid w:val="00FC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52B79B"/>
  <w15:docId w15:val="{780F95DE-FC7C-454F-A283-E430D891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87F"/>
    <w:pPr>
      <w:widowControl w:val="0"/>
      <w:spacing w:line="240" w:lineRule="atLeast"/>
    </w:pPr>
    <w:rPr>
      <w:lang w:val="es-PE" w:eastAsia="es-ES"/>
    </w:rPr>
  </w:style>
  <w:style w:type="paragraph" w:styleId="Ttulo1">
    <w:name w:val="heading 1"/>
    <w:basedOn w:val="Normal"/>
    <w:next w:val="Normal"/>
    <w:qFormat/>
    <w:rsid w:val="00F025CC"/>
    <w:pPr>
      <w:keepNext/>
      <w:spacing w:before="120" w:after="60"/>
      <w:outlineLvl w:val="0"/>
    </w:pPr>
    <w:rPr>
      <w:b/>
      <w:i/>
      <w:sz w:val="24"/>
    </w:rPr>
  </w:style>
  <w:style w:type="paragraph" w:styleId="Ttulo2">
    <w:name w:val="heading 2"/>
    <w:basedOn w:val="Ttulo1"/>
    <w:next w:val="Normal"/>
    <w:qFormat/>
    <w:rsid w:val="00F025CC"/>
    <w:pPr>
      <w:numPr>
        <w:numId w:val="27"/>
      </w:numPr>
      <w:outlineLvl w:val="1"/>
    </w:pPr>
    <w:rPr>
      <w:b w:val="0"/>
    </w:rPr>
  </w:style>
  <w:style w:type="paragraph" w:styleId="Ttulo3">
    <w:name w:val="heading 3"/>
    <w:basedOn w:val="Ttulo1"/>
    <w:next w:val="Normal"/>
    <w:qFormat/>
    <w:rsid w:val="009D087F"/>
    <w:pPr>
      <w:numPr>
        <w:ilvl w:val="2"/>
      </w:numPr>
      <w:outlineLvl w:val="2"/>
    </w:pPr>
    <w:rPr>
      <w:b w:val="0"/>
      <w:i w:val="0"/>
      <w:sz w:val="20"/>
    </w:rPr>
  </w:style>
  <w:style w:type="paragraph" w:styleId="Ttulo4">
    <w:name w:val="heading 4"/>
    <w:basedOn w:val="Ttulo1"/>
    <w:next w:val="Normal"/>
    <w:qFormat/>
    <w:rsid w:val="009D087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D087F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D087F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D087F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D087F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D087F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D087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30CE2"/>
    <w:pPr>
      <w:spacing w:line="240" w:lineRule="auto"/>
    </w:pPr>
    <w:rPr>
      <w:b/>
      <w:sz w:val="24"/>
    </w:rPr>
  </w:style>
  <w:style w:type="paragraph" w:styleId="Subttulo">
    <w:name w:val="Subtitle"/>
    <w:basedOn w:val="Normal"/>
    <w:qFormat/>
    <w:rsid w:val="009D087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9D087F"/>
    <w:pPr>
      <w:ind w:left="900" w:hanging="900"/>
    </w:pPr>
  </w:style>
  <w:style w:type="paragraph" w:styleId="TDC1">
    <w:name w:val="toc 1"/>
    <w:basedOn w:val="Normal"/>
    <w:next w:val="Normal"/>
    <w:uiPriority w:val="39"/>
    <w:rsid w:val="009D087F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rsid w:val="009D087F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rsid w:val="009D087F"/>
    <w:pPr>
      <w:ind w:left="400"/>
    </w:pPr>
    <w:rPr>
      <w:i/>
    </w:rPr>
  </w:style>
  <w:style w:type="paragraph" w:styleId="Encabezado">
    <w:name w:val="header"/>
    <w:basedOn w:val="Normal"/>
    <w:rsid w:val="009D087F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9D087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D087F"/>
  </w:style>
  <w:style w:type="paragraph" w:styleId="TDC4">
    <w:name w:val="toc 4"/>
    <w:basedOn w:val="Normal"/>
    <w:next w:val="Normal"/>
    <w:autoRedefine/>
    <w:semiHidden/>
    <w:rsid w:val="009D087F"/>
    <w:pPr>
      <w:ind w:left="600"/>
    </w:pPr>
    <w:rPr>
      <w:sz w:val="18"/>
    </w:rPr>
  </w:style>
  <w:style w:type="paragraph" w:styleId="TDC5">
    <w:name w:val="toc 5"/>
    <w:basedOn w:val="Normal"/>
    <w:next w:val="Normal"/>
    <w:autoRedefine/>
    <w:semiHidden/>
    <w:rsid w:val="009D087F"/>
    <w:pPr>
      <w:ind w:left="800"/>
    </w:pPr>
    <w:rPr>
      <w:sz w:val="18"/>
    </w:rPr>
  </w:style>
  <w:style w:type="paragraph" w:customStyle="1" w:styleId="Tabletext">
    <w:name w:val="Tabletext"/>
    <w:basedOn w:val="Normal"/>
    <w:rsid w:val="009D087F"/>
    <w:pPr>
      <w:keepLines/>
      <w:spacing w:after="120"/>
    </w:pPr>
  </w:style>
  <w:style w:type="paragraph" w:styleId="Textoindependiente">
    <w:name w:val="Body Text"/>
    <w:basedOn w:val="Normal"/>
    <w:rsid w:val="009D087F"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rsid w:val="009D087F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9D087F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9D087F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9D087F"/>
    <w:pPr>
      <w:ind w:left="1600"/>
    </w:pPr>
    <w:rPr>
      <w:sz w:val="18"/>
    </w:rPr>
  </w:style>
  <w:style w:type="paragraph" w:styleId="Descripcin">
    <w:name w:val="caption"/>
    <w:basedOn w:val="Normal"/>
    <w:next w:val="Normal"/>
    <w:qFormat/>
    <w:rsid w:val="009D087F"/>
    <w:pPr>
      <w:spacing w:before="120" w:after="120"/>
    </w:pPr>
    <w:rPr>
      <w:b/>
    </w:rPr>
  </w:style>
  <w:style w:type="paragraph" w:styleId="Sangradetextonormal">
    <w:name w:val="Body Text Indent"/>
    <w:basedOn w:val="Normal"/>
    <w:rsid w:val="009D087F"/>
    <w:pPr>
      <w:ind w:left="720"/>
      <w:jc w:val="both"/>
    </w:pPr>
  </w:style>
  <w:style w:type="paragraph" w:styleId="Sangra2detindependiente">
    <w:name w:val="Body Text Indent 2"/>
    <w:basedOn w:val="Normal"/>
    <w:rsid w:val="009D087F"/>
    <w:pPr>
      <w:ind w:left="720"/>
    </w:pPr>
  </w:style>
  <w:style w:type="table" w:styleId="Tablaconcuadrcula">
    <w:name w:val="Table Grid"/>
    <w:basedOn w:val="Tablanormal"/>
    <w:rsid w:val="00CD68BB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sid w:val="00AF688D"/>
    <w:rPr>
      <w:color w:val="0000FF"/>
      <w:u w:val="single"/>
    </w:rPr>
  </w:style>
  <w:style w:type="paragraph" w:styleId="Textodeglobo">
    <w:name w:val="Balloon Text"/>
    <w:basedOn w:val="Normal"/>
    <w:semiHidden/>
    <w:rsid w:val="005C055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14AE"/>
    <w:pPr>
      <w:ind w:left="720"/>
      <w:contextualSpacing/>
    </w:pPr>
  </w:style>
  <w:style w:type="table" w:customStyle="1" w:styleId="Calendar2">
    <w:name w:val="Calendar 2"/>
    <w:basedOn w:val="Tablanormal"/>
    <w:uiPriority w:val="99"/>
    <w:qFormat/>
    <w:rsid w:val="004F0569"/>
    <w:pPr>
      <w:jc w:val="center"/>
    </w:pPr>
    <w:rPr>
      <w:rFonts w:asciiTheme="minorHAnsi" w:eastAsiaTheme="minorEastAsia" w:hAnsiTheme="minorHAnsi" w:cstheme="minorBidi"/>
      <w:sz w:val="28"/>
      <w:szCs w:val="28"/>
      <w:lang w:val="es-ES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3">
    <w:name w:val="Light List Accent 3"/>
    <w:basedOn w:val="Tablanormal"/>
    <w:uiPriority w:val="61"/>
    <w:rsid w:val="004F0569"/>
    <w:rPr>
      <w:rFonts w:asciiTheme="minorHAnsi" w:eastAsiaTheme="minorEastAsia" w:hAnsiTheme="minorHAnsi" w:cstheme="minorBidi"/>
      <w:sz w:val="22"/>
      <w:szCs w:val="22"/>
      <w:lang w:val="es-E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fault">
    <w:name w:val="Default"/>
    <w:rsid w:val="002C3EB0"/>
    <w:pPr>
      <w:autoSpaceDE w:val="0"/>
      <w:autoSpaceDN w:val="0"/>
      <w:adjustRightInd w:val="0"/>
    </w:pPr>
    <w:rPr>
      <w:rFonts w:ascii="Liberation Sans" w:hAnsi="Liberation Sans" w:cs="Liberation Sans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30CE2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90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888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57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81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74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11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23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p\wordtmpl\templates\bm\casousonegoc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B3F08-5485-4DBF-8ED9-193421128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casousonegocio.dot</Template>
  <TotalTime>7</TotalTime>
  <Pages>5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Aprobar productos generados</vt:lpstr>
    </vt:vector>
  </TitlesOfParts>
  <Company>Pontificia Universidad Católica del Perú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Aprobar productos generados</dc:title>
  <dc:subject>Sistema GesProMet</dc:subject>
  <dc:creator>Jose Antonio Pow Sang Portillo</dc:creator>
  <cp:keywords/>
  <dc:description/>
  <cp:lastModifiedBy>Anthony Damian Caisaguano Unapucha</cp:lastModifiedBy>
  <cp:revision>6</cp:revision>
  <cp:lastPrinted>2009-08-05T22:55:00Z</cp:lastPrinted>
  <dcterms:created xsi:type="dcterms:W3CDTF">2025-02-15T22:13:00Z</dcterms:created>
  <dcterms:modified xsi:type="dcterms:W3CDTF">2025-02-20T04:29:00Z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ietario">
    <vt:lpwstr>PUCP/UPM</vt:lpwstr>
  </property>
  <property fmtid="{D5CDD505-2E9C-101B-9397-08002B2CF9AE}" pid="3" name="Fecha de finalización">
    <vt:filetime>2001-11-08T23:00:00Z</vt:filetime>
  </property>
  <property fmtid="{D5CDD505-2E9C-101B-9397-08002B2CF9AE}" pid="4" name="Propiedaddoc">
    <vt:lpwstr>UPM/PUCP</vt:lpwstr>
  </property>
  <property fmtid="{D5CDD505-2E9C-101B-9397-08002B2CF9AE}" pid="5" name="Asunto">
    <vt:lpwstr>KKKKKKKKKKK</vt:lpwstr>
  </property>
</Properties>
</file>